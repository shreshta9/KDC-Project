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BF" w:rsidRPr="0086623F" w:rsidRDefault="006127BF" w:rsidP="0086623F">
      <w:pPr>
        <w:jc w:val="center"/>
        <w:rPr>
          <w:b/>
          <w:sz w:val="36"/>
          <w:szCs w:val="36"/>
        </w:rPr>
      </w:pPr>
      <w:r w:rsidRPr="0086623F">
        <w:rPr>
          <w:b/>
          <w:sz w:val="36"/>
          <w:szCs w:val="36"/>
        </w:rPr>
        <w:t>Project Report</w:t>
      </w:r>
    </w:p>
    <w:p w:rsidR="006127BF" w:rsidRPr="0086623F" w:rsidRDefault="006127BF" w:rsidP="0086623F">
      <w:pPr>
        <w:jc w:val="center"/>
        <w:rPr>
          <w:b/>
          <w:sz w:val="32"/>
          <w:szCs w:val="32"/>
        </w:rPr>
      </w:pPr>
      <w:r w:rsidRPr="0086623F">
        <w:rPr>
          <w:b/>
          <w:sz w:val="32"/>
          <w:szCs w:val="32"/>
        </w:rPr>
        <w:t>Project Topic: Dynamics and Path Planning of an Underwater Bot</w:t>
      </w:r>
    </w:p>
    <w:p w:rsidR="0086623F" w:rsidRDefault="006127BF">
      <w:r w:rsidRPr="0086623F">
        <w:rPr>
          <w:b/>
          <w:sz w:val="32"/>
          <w:szCs w:val="32"/>
        </w:rPr>
        <w:t>The Bot:</w:t>
      </w:r>
      <w:r>
        <w:t xml:space="preserve"> </w:t>
      </w:r>
    </w:p>
    <w:p w:rsidR="006127BF" w:rsidRDefault="00992383">
      <w:r>
        <w:t>As seen in the picture, the bot has one central motor</w:t>
      </w:r>
      <w:r w:rsidR="002C1A54">
        <w:t xml:space="preserve"> which gives it a thrust in the vertical direction, 3 motors which provide </w:t>
      </w:r>
      <w:r w:rsidR="00080D08">
        <w:t xml:space="preserve">thrusts along the 3 axes. Translation occurs in the </w:t>
      </w:r>
      <w:r w:rsidR="00D35772">
        <w:t xml:space="preserve">plane of the bot because of the thrust provided by the motors and the direction of rotation of the </w:t>
      </w:r>
      <w:proofErr w:type="spellStart"/>
      <w:r w:rsidR="00D35772">
        <w:t>omni</w:t>
      </w:r>
      <w:proofErr w:type="spellEnd"/>
      <w:r w:rsidR="00D35772">
        <w:t xml:space="preserve"> wheels</w:t>
      </w:r>
      <w:r w:rsidR="005B7EB7">
        <w:t xml:space="preserve"> while </w:t>
      </w:r>
      <w:r w:rsidR="00131204">
        <w:t xml:space="preserve">rotation occurs due to the motion of the flippers which are connected to the shaft connecting the motor to the </w:t>
      </w:r>
      <w:proofErr w:type="spellStart"/>
      <w:r w:rsidR="00131204">
        <w:t>omni</w:t>
      </w:r>
      <w:proofErr w:type="spellEnd"/>
      <w:r w:rsidR="00131204">
        <w:t xml:space="preserve"> wheels.</w:t>
      </w:r>
    </w:p>
    <w:p w:rsidR="007E0C5E" w:rsidRDefault="007E0C5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25pt;height:276pt">
            <v:imagedata r:id="rId5" o:title="underwaterbotpic"/>
          </v:shape>
        </w:pict>
      </w:r>
    </w:p>
    <w:p w:rsidR="0086623F" w:rsidRDefault="0086623F" w:rsidP="007E0C5E">
      <w:pPr>
        <w:rPr>
          <w:b/>
          <w:sz w:val="32"/>
          <w:szCs w:val="32"/>
        </w:rPr>
      </w:pPr>
    </w:p>
    <w:p w:rsidR="0086623F" w:rsidRDefault="0086623F" w:rsidP="007E0C5E">
      <w:pPr>
        <w:rPr>
          <w:b/>
          <w:sz w:val="32"/>
          <w:szCs w:val="32"/>
        </w:rPr>
      </w:pPr>
    </w:p>
    <w:p w:rsidR="0086623F" w:rsidRDefault="0086623F" w:rsidP="007E0C5E">
      <w:pPr>
        <w:rPr>
          <w:b/>
          <w:sz w:val="32"/>
          <w:szCs w:val="32"/>
        </w:rPr>
      </w:pPr>
    </w:p>
    <w:p w:rsidR="0086623F" w:rsidRDefault="0086623F" w:rsidP="007E0C5E">
      <w:pPr>
        <w:rPr>
          <w:b/>
          <w:sz w:val="32"/>
          <w:szCs w:val="32"/>
        </w:rPr>
      </w:pPr>
    </w:p>
    <w:p w:rsidR="0086623F" w:rsidRDefault="0086623F" w:rsidP="007E0C5E">
      <w:pPr>
        <w:rPr>
          <w:b/>
          <w:sz w:val="32"/>
          <w:szCs w:val="32"/>
        </w:rPr>
      </w:pPr>
    </w:p>
    <w:p w:rsidR="0086623F" w:rsidRDefault="0086623F" w:rsidP="007E0C5E">
      <w:pPr>
        <w:rPr>
          <w:b/>
          <w:sz w:val="32"/>
          <w:szCs w:val="32"/>
        </w:rPr>
      </w:pPr>
    </w:p>
    <w:p w:rsidR="007E0C5E" w:rsidRPr="0086623F" w:rsidRDefault="00131204" w:rsidP="007E0C5E">
      <w:pPr>
        <w:rPr>
          <w:b/>
          <w:sz w:val="32"/>
          <w:szCs w:val="32"/>
        </w:rPr>
      </w:pPr>
      <w:r w:rsidRPr="0086623F">
        <w:rPr>
          <w:b/>
          <w:sz w:val="32"/>
          <w:szCs w:val="32"/>
        </w:rPr>
        <w:lastRenderedPageBreak/>
        <w:t xml:space="preserve">Tasks completed: </w:t>
      </w:r>
    </w:p>
    <w:p w:rsidR="007E0C5E" w:rsidRDefault="00131204" w:rsidP="0086623F">
      <w:pPr>
        <w:pStyle w:val="ListParagraph"/>
        <w:numPr>
          <w:ilvl w:val="0"/>
          <w:numId w:val="2"/>
        </w:numPr>
      </w:pPr>
      <w:r>
        <w:t>Came up with an equation for the forces on each flipper of the bot to bring about rotation about any arbitrary axis. I started off with considering specific cases and then mathemat</w:t>
      </w:r>
      <w:r w:rsidR="007E0C5E">
        <w:t>ically induced the general case.</w:t>
      </w:r>
    </w:p>
    <w:p w:rsidR="007E0C5E" w:rsidRDefault="007E0C5E" w:rsidP="007E0C5E">
      <w:r w:rsidRPr="007E0C5E">
        <w:rPr>
          <w:b/>
          <w:bCs/>
        </w:rPr>
        <w:t>General case: </w:t>
      </w:r>
      <w:r w:rsidRPr="007E0C5E">
        <w:t xml:space="preserve">Consider a triangle of length l. The axis is inclined at an arbitrary angle to the base and a distance of x from one of the </w:t>
      </w:r>
      <w:proofErr w:type="gramStart"/>
      <w:r w:rsidRPr="007E0C5E">
        <w:t>vertices​.</w:t>
      </w:r>
      <w:proofErr w:type="gramEnd"/>
    </w:p>
    <w:tbl>
      <w:tblPr>
        <w:tblW w:w="7196" w:type="dxa"/>
        <w:tblCellMar>
          <w:left w:w="0" w:type="dxa"/>
          <w:right w:w="0" w:type="dxa"/>
        </w:tblCellMar>
        <w:tblLook w:val="0600" w:firstRow="0" w:lastRow="0" w:firstColumn="0" w:lastColumn="0" w:noHBand="1" w:noVBand="1"/>
      </w:tblPr>
      <w:tblGrid>
        <w:gridCol w:w="2995"/>
        <w:gridCol w:w="2178"/>
        <w:gridCol w:w="2023"/>
      </w:tblGrid>
      <w:tr w:rsidR="007E0C5E" w:rsidRPr="007E0C5E" w:rsidTr="007E0C5E">
        <w:trPr>
          <w:trHeight w:val="525"/>
        </w:trPr>
        <w:tc>
          <w:tcPr>
            <w:tcW w:w="3933" w:type="dxa"/>
            <w:tcBorders>
              <w:top w:val="single" w:sz="8" w:space="0" w:color="FFFFFF"/>
              <w:left w:val="single" w:sz="8" w:space="0" w:color="FFFFFF"/>
              <w:bottom w:val="single" w:sz="8" w:space="0" w:color="FFFFFF"/>
              <w:right w:val="single" w:sz="8" w:space="0" w:color="FFFFFF"/>
            </w:tcBorders>
            <w:shd w:val="clear" w:color="auto" w:fill="E2F1FA"/>
            <w:tcMar>
              <w:top w:w="72" w:type="dxa"/>
              <w:left w:w="144" w:type="dxa"/>
              <w:bottom w:w="72" w:type="dxa"/>
              <w:right w:w="144" w:type="dxa"/>
            </w:tcMar>
            <w:hideMark/>
          </w:tcPr>
          <w:p w:rsidR="007E0C5E" w:rsidRPr="007E0C5E" w:rsidRDefault="007E0C5E" w:rsidP="007E0C5E">
            <w:r w:rsidRPr="007E0C5E">
              <w:rPr>
                <w:b/>
                <w:bCs/>
              </w:rPr>
              <w:t>1(+)​</w:t>
            </w:r>
          </w:p>
        </w:tc>
        <w:tc>
          <w:tcPr>
            <w:tcW w:w="2955" w:type="dxa"/>
            <w:tcBorders>
              <w:top w:val="single" w:sz="8" w:space="0" w:color="FFFFFF"/>
              <w:left w:val="single" w:sz="8" w:space="0" w:color="FFFFFF"/>
              <w:bottom w:val="single" w:sz="8" w:space="0" w:color="FFFFFF"/>
              <w:right w:val="single" w:sz="8" w:space="0" w:color="FFFFFF"/>
            </w:tcBorders>
            <w:shd w:val="clear" w:color="auto" w:fill="E2F1FA"/>
            <w:tcMar>
              <w:top w:w="72" w:type="dxa"/>
              <w:left w:w="144" w:type="dxa"/>
              <w:bottom w:w="72" w:type="dxa"/>
              <w:right w:w="144" w:type="dxa"/>
            </w:tcMar>
            <w:hideMark/>
          </w:tcPr>
          <w:p w:rsidR="007E0C5E" w:rsidRPr="007E0C5E" w:rsidRDefault="007E0C5E" w:rsidP="007E0C5E">
            <w:r w:rsidRPr="007E0C5E">
              <w:rPr>
                <w:b/>
                <w:bCs/>
              </w:rPr>
              <w:t>2(+)​</w:t>
            </w:r>
          </w:p>
        </w:tc>
        <w:tc>
          <w:tcPr>
            <w:tcW w:w="308" w:type="dxa"/>
            <w:tcBorders>
              <w:top w:val="single" w:sz="8" w:space="0" w:color="FFFFFF"/>
              <w:left w:val="single" w:sz="8" w:space="0" w:color="FFFFFF"/>
              <w:bottom w:val="single" w:sz="8" w:space="0" w:color="FFFFFF"/>
              <w:right w:val="single" w:sz="8" w:space="0" w:color="FFFFFF"/>
            </w:tcBorders>
            <w:shd w:val="clear" w:color="auto" w:fill="E2F1FA"/>
            <w:tcMar>
              <w:top w:w="72" w:type="dxa"/>
              <w:left w:w="144" w:type="dxa"/>
              <w:bottom w:w="72" w:type="dxa"/>
              <w:right w:w="144" w:type="dxa"/>
            </w:tcMar>
            <w:hideMark/>
          </w:tcPr>
          <w:p w:rsidR="007E0C5E" w:rsidRPr="007E0C5E" w:rsidRDefault="007E0C5E" w:rsidP="007E0C5E">
            <w:r w:rsidRPr="007E0C5E">
              <w:rPr>
                <w:b/>
                <w:bCs/>
              </w:rPr>
              <w:t>3(-)​</w:t>
            </w:r>
          </w:p>
        </w:tc>
      </w:tr>
      <w:tr w:rsidR="007E0C5E" w:rsidRPr="007E0C5E" w:rsidTr="007E0C5E">
        <w:trPr>
          <w:trHeight w:val="2850"/>
        </w:trPr>
        <w:tc>
          <w:tcPr>
            <w:tcW w:w="3933" w:type="dxa"/>
            <w:tcBorders>
              <w:top w:val="single" w:sz="8" w:space="0" w:color="FFFFFF"/>
              <w:left w:val="single" w:sz="8" w:space="0" w:color="FFFFFF"/>
              <w:bottom w:val="single" w:sz="8" w:space="0" w:color="FFFFFF"/>
              <w:right w:val="single" w:sz="8" w:space="0" w:color="FFFFFF"/>
            </w:tcBorders>
            <w:shd w:val="clear" w:color="auto" w:fill="F4FAFD"/>
            <w:tcMar>
              <w:top w:w="72" w:type="dxa"/>
              <w:left w:w="144" w:type="dxa"/>
              <w:bottom w:w="72" w:type="dxa"/>
              <w:right w:w="144" w:type="dxa"/>
            </w:tcMar>
            <w:hideMark/>
          </w:tcPr>
          <w:p w:rsidR="007E0C5E" w:rsidRPr="007E0C5E" w:rsidRDefault="007E0C5E" w:rsidP="007E0C5E">
            <w:r w:rsidRPr="007E0C5E">
              <w:t>Sin(30+</w:t>
            </w:r>
            <w:r w:rsidRPr="007E0C5E">
              <w:rPr>
                <w:i/>
                <w:iCs/>
                <w:lang w:val="el-GR"/>
              </w:rPr>
              <w:t>θ)*(</w:t>
            </w:r>
            <w:r w:rsidRPr="007E0C5E">
              <w:rPr>
                <w:i/>
                <w:iCs/>
              </w:rPr>
              <w:t>l-sin(30+</w:t>
            </w:r>
            <w:r w:rsidRPr="007E0C5E">
              <w:rPr>
                <w:i/>
                <w:iCs/>
                <w:lang w:val="el-GR"/>
              </w:rPr>
              <w:t>θ)/</w:t>
            </w:r>
            <w:r w:rsidRPr="007E0C5E">
              <w:rPr>
                <w:i/>
                <w:iCs/>
              </w:rPr>
              <w:t>x*sin(90-</w:t>
            </w:r>
            <w:r w:rsidRPr="007E0C5E">
              <w:rPr>
                <w:i/>
                <w:iCs/>
                <w:lang w:val="el-GR"/>
              </w:rPr>
              <w:t>θ))*</w:t>
            </w:r>
            <w:r w:rsidRPr="007E0C5E">
              <w:rPr>
                <w:i/>
                <w:iCs/>
              </w:rPr>
              <w:t>F</w:t>
            </w:r>
            <w:r w:rsidRPr="007E0C5E">
              <w:t>​</w:t>
            </w:r>
          </w:p>
          <w:p w:rsidR="007E0C5E" w:rsidRPr="007E0C5E" w:rsidRDefault="007E0C5E" w:rsidP="007E0C5E">
            <w:r w:rsidRPr="007E0C5E">
              <w:rPr>
                <w:i/>
                <w:iCs/>
              </w:rPr>
              <w:t>_______________________</w:t>
            </w:r>
            <w:r w:rsidRPr="007E0C5E">
              <w:t>​</w:t>
            </w:r>
          </w:p>
          <w:p w:rsidR="007E0C5E" w:rsidRPr="007E0C5E" w:rsidRDefault="007E0C5E" w:rsidP="007E0C5E">
            <w:r w:rsidRPr="007E0C5E">
              <w:rPr>
                <w:i/>
                <w:iCs/>
              </w:rPr>
              <w:t>(sin(90-</w:t>
            </w:r>
            <w:r w:rsidRPr="007E0C5E">
              <w:rPr>
                <w:i/>
                <w:iCs/>
                <w:lang w:val="el-GR"/>
              </w:rPr>
              <w:t xml:space="preserve">θ)+ </w:t>
            </w:r>
            <w:r w:rsidRPr="007E0C5E">
              <w:rPr>
                <w:i/>
                <w:iCs/>
              </w:rPr>
              <w:t>sin(30+</w:t>
            </w:r>
            <w:r w:rsidRPr="007E0C5E">
              <w:rPr>
                <w:i/>
                <w:iCs/>
                <w:lang w:val="el-GR"/>
              </w:rPr>
              <w:t>θ)* (</w:t>
            </w:r>
            <w:r w:rsidRPr="007E0C5E">
              <w:rPr>
                <w:i/>
                <w:iCs/>
              </w:rPr>
              <w:t>l-sin(30+</w:t>
            </w:r>
            <w:r w:rsidRPr="007E0C5E">
              <w:rPr>
                <w:i/>
                <w:iCs/>
                <w:lang w:val="el-GR"/>
              </w:rPr>
              <w:t>θ)/</w:t>
            </w:r>
            <w:r w:rsidRPr="007E0C5E">
              <w:rPr>
                <w:i/>
                <w:iCs/>
              </w:rPr>
              <w:t>x*sin(90-</w:t>
            </w:r>
            <w:r w:rsidRPr="007E0C5E">
              <w:rPr>
                <w:i/>
                <w:iCs/>
                <w:lang w:val="el-GR"/>
              </w:rPr>
              <w:t>θ))</w:t>
            </w:r>
            <w:r w:rsidRPr="007E0C5E">
              <w:rPr>
                <w:lang w:val="el-GR"/>
              </w:rPr>
              <w:t>​</w:t>
            </w:r>
          </w:p>
          <w:p w:rsidR="007E0C5E" w:rsidRPr="007E0C5E" w:rsidRDefault="007E0C5E" w:rsidP="007E0C5E">
            <w:r w:rsidRPr="007E0C5E">
              <w:rPr>
                <w:i/>
                <w:iCs/>
                <w:lang w:val="el-GR"/>
              </w:rPr>
              <w:t>             </w:t>
            </w:r>
            <w:r w:rsidRPr="007E0C5E">
              <w:rPr>
                <w:lang w:val="el-GR"/>
              </w:rPr>
              <w:t>​</w:t>
            </w:r>
          </w:p>
        </w:tc>
        <w:tc>
          <w:tcPr>
            <w:tcW w:w="2955" w:type="dxa"/>
            <w:tcBorders>
              <w:top w:val="single" w:sz="8" w:space="0" w:color="FFFFFF"/>
              <w:left w:val="single" w:sz="8" w:space="0" w:color="FFFFFF"/>
              <w:bottom w:val="single" w:sz="8" w:space="0" w:color="FFFFFF"/>
              <w:right w:val="single" w:sz="8" w:space="0" w:color="FFFFFF"/>
            </w:tcBorders>
            <w:shd w:val="clear" w:color="auto" w:fill="F4FAFD"/>
            <w:tcMar>
              <w:top w:w="72" w:type="dxa"/>
              <w:left w:w="144" w:type="dxa"/>
              <w:bottom w:w="72" w:type="dxa"/>
              <w:right w:w="144" w:type="dxa"/>
            </w:tcMar>
            <w:hideMark/>
          </w:tcPr>
          <w:p w:rsidR="007E0C5E" w:rsidRPr="007E0C5E" w:rsidRDefault="007E0C5E" w:rsidP="007E0C5E">
            <w:r w:rsidRPr="007E0C5E">
              <w:t>(l-x)*sin(90-</w:t>
            </w:r>
            <w:r w:rsidRPr="007E0C5E">
              <w:rPr>
                <w:i/>
                <w:iCs/>
                <w:lang w:val="el-GR"/>
              </w:rPr>
              <w:t>θ)*</w:t>
            </w:r>
            <w:r w:rsidRPr="007E0C5E">
              <w:rPr>
                <w:i/>
                <w:iCs/>
              </w:rPr>
              <w:t>F</w:t>
            </w:r>
            <w:r w:rsidRPr="007E0C5E">
              <w:t>​</w:t>
            </w:r>
          </w:p>
          <w:p w:rsidR="007E0C5E" w:rsidRPr="007E0C5E" w:rsidRDefault="007E0C5E" w:rsidP="007E0C5E">
            <w:r w:rsidRPr="007E0C5E">
              <w:rPr>
                <w:i/>
                <w:iCs/>
              </w:rPr>
              <w:t>___________</w:t>
            </w:r>
            <w:r w:rsidRPr="007E0C5E">
              <w:t>​</w:t>
            </w:r>
          </w:p>
          <w:p w:rsidR="007E0C5E" w:rsidRPr="007E0C5E" w:rsidRDefault="007E0C5E" w:rsidP="007E0C5E">
            <w:r w:rsidRPr="007E0C5E">
              <w:rPr>
                <w:i/>
                <w:iCs/>
              </w:rPr>
              <w:t>(sin(90-</w:t>
            </w:r>
            <w:r w:rsidRPr="007E0C5E">
              <w:rPr>
                <w:i/>
                <w:iCs/>
                <w:lang w:val="el-GR"/>
              </w:rPr>
              <w:t xml:space="preserve">θ)+ </w:t>
            </w:r>
            <w:r w:rsidRPr="007E0C5E">
              <w:rPr>
                <w:i/>
                <w:iCs/>
              </w:rPr>
              <w:t>sin(30+</w:t>
            </w:r>
            <w:r w:rsidRPr="007E0C5E">
              <w:rPr>
                <w:i/>
                <w:iCs/>
                <w:lang w:val="el-GR"/>
              </w:rPr>
              <w:t>θ)* (</w:t>
            </w:r>
            <w:r w:rsidRPr="007E0C5E">
              <w:rPr>
                <w:i/>
                <w:iCs/>
              </w:rPr>
              <w:t>l-sin(30+</w:t>
            </w:r>
            <w:r w:rsidRPr="007E0C5E">
              <w:rPr>
                <w:i/>
                <w:iCs/>
                <w:lang w:val="el-GR"/>
              </w:rPr>
              <w:t>θ)/</w:t>
            </w:r>
            <w:r w:rsidRPr="007E0C5E">
              <w:rPr>
                <w:i/>
                <w:iCs/>
              </w:rPr>
              <w:t>x*sin(90-</w:t>
            </w:r>
            <w:r w:rsidRPr="007E0C5E">
              <w:rPr>
                <w:i/>
                <w:iCs/>
                <w:lang w:val="el-GR"/>
              </w:rPr>
              <w:t>θ))</w:t>
            </w:r>
            <w:r w:rsidRPr="007E0C5E">
              <w:rPr>
                <w:lang w:val="el-GR"/>
              </w:rPr>
              <w:t>​</w:t>
            </w:r>
          </w:p>
          <w:p w:rsidR="007E0C5E" w:rsidRPr="007E0C5E" w:rsidRDefault="007E0C5E" w:rsidP="007E0C5E">
            <w:r w:rsidRPr="007E0C5E">
              <w:rPr>
                <w:lang w:val="el-GR"/>
              </w:rPr>
              <w:t>​</w:t>
            </w:r>
          </w:p>
        </w:tc>
        <w:tc>
          <w:tcPr>
            <w:tcW w:w="308" w:type="dxa"/>
            <w:tcBorders>
              <w:top w:val="single" w:sz="8" w:space="0" w:color="FFFFFF"/>
              <w:left w:val="single" w:sz="8" w:space="0" w:color="FFFFFF"/>
              <w:bottom w:val="single" w:sz="8" w:space="0" w:color="FFFFFF"/>
              <w:right w:val="single" w:sz="8" w:space="0" w:color="FFFFFF"/>
            </w:tcBorders>
            <w:shd w:val="clear" w:color="auto" w:fill="F4FAFD"/>
            <w:tcMar>
              <w:top w:w="72" w:type="dxa"/>
              <w:left w:w="144" w:type="dxa"/>
              <w:bottom w:w="72" w:type="dxa"/>
              <w:right w:w="144" w:type="dxa"/>
            </w:tcMar>
            <w:hideMark/>
          </w:tcPr>
          <w:p w:rsidR="007E0C5E" w:rsidRPr="007E0C5E" w:rsidRDefault="007E0C5E" w:rsidP="007E0C5E">
            <w:r w:rsidRPr="007E0C5E">
              <w:t>x*sin(90-</w:t>
            </w:r>
            <w:r w:rsidRPr="007E0C5E">
              <w:rPr>
                <w:i/>
                <w:iCs/>
                <w:lang w:val="el-GR"/>
              </w:rPr>
              <w:t>θ)*</w:t>
            </w:r>
            <w:r w:rsidRPr="007E0C5E">
              <w:rPr>
                <w:i/>
                <w:iCs/>
              </w:rPr>
              <w:t>F</w:t>
            </w:r>
            <w:r w:rsidRPr="007E0C5E">
              <w:t>​</w:t>
            </w:r>
          </w:p>
          <w:p w:rsidR="007E0C5E" w:rsidRPr="007E0C5E" w:rsidRDefault="007E0C5E" w:rsidP="007E0C5E">
            <w:r w:rsidRPr="007E0C5E">
              <w:rPr>
                <w:i/>
                <w:iCs/>
              </w:rPr>
              <w:t>___________</w:t>
            </w:r>
            <w:r w:rsidRPr="007E0C5E">
              <w:t>​</w:t>
            </w:r>
          </w:p>
          <w:p w:rsidR="007E0C5E" w:rsidRPr="007E0C5E" w:rsidRDefault="007E0C5E" w:rsidP="007E0C5E">
            <w:r w:rsidRPr="007E0C5E">
              <w:rPr>
                <w:i/>
                <w:iCs/>
              </w:rPr>
              <w:t>(sin(90-</w:t>
            </w:r>
            <w:r w:rsidRPr="007E0C5E">
              <w:rPr>
                <w:i/>
                <w:iCs/>
                <w:lang w:val="el-GR"/>
              </w:rPr>
              <w:t xml:space="preserve">θ)+ </w:t>
            </w:r>
            <w:r w:rsidRPr="007E0C5E">
              <w:rPr>
                <w:i/>
                <w:iCs/>
              </w:rPr>
              <w:t>sin(30+</w:t>
            </w:r>
            <w:r w:rsidRPr="007E0C5E">
              <w:rPr>
                <w:i/>
                <w:iCs/>
                <w:lang w:val="el-GR"/>
              </w:rPr>
              <w:t>θ)* (</w:t>
            </w:r>
            <w:r w:rsidRPr="007E0C5E">
              <w:rPr>
                <w:i/>
                <w:iCs/>
              </w:rPr>
              <w:t>l-sin(30+</w:t>
            </w:r>
            <w:r w:rsidRPr="007E0C5E">
              <w:rPr>
                <w:i/>
                <w:iCs/>
                <w:lang w:val="el-GR"/>
              </w:rPr>
              <w:t>θ)/</w:t>
            </w:r>
            <w:r w:rsidRPr="007E0C5E">
              <w:rPr>
                <w:i/>
                <w:iCs/>
              </w:rPr>
              <w:t>x*sin(90-</w:t>
            </w:r>
            <w:r w:rsidRPr="007E0C5E">
              <w:rPr>
                <w:i/>
                <w:iCs/>
                <w:lang w:val="el-GR"/>
              </w:rPr>
              <w:t>θ))</w:t>
            </w:r>
            <w:r w:rsidRPr="007E0C5E">
              <w:rPr>
                <w:lang w:val="el-GR"/>
              </w:rPr>
              <w:t>​</w:t>
            </w:r>
          </w:p>
          <w:p w:rsidR="007E0C5E" w:rsidRPr="007E0C5E" w:rsidRDefault="007E0C5E" w:rsidP="007E0C5E">
            <w:r w:rsidRPr="007E0C5E">
              <w:rPr>
                <w:lang w:val="el-GR"/>
              </w:rPr>
              <w:t>​</w:t>
            </w:r>
          </w:p>
        </w:tc>
      </w:tr>
    </w:tbl>
    <w:p w:rsidR="0086623F" w:rsidRDefault="007E0C5E" w:rsidP="0086623F">
      <w:r w:rsidRPr="007E0C5E">
        <w:drawing>
          <wp:inline distT="0" distB="0" distL="0" distR="0" wp14:anchorId="67D44F20" wp14:editId="45E4E990">
            <wp:extent cx="2771775" cy="238125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2771775" cy="2381250"/>
                    </a:xfrm>
                    <a:prstGeom prst="rect">
                      <a:avLst/>
                    </a:prstGeom>
                  </pic:spPr>
                </pic:pic>
              </a:graphicData>
            </a:graphic>
          </wp:inline>
        </w:drawing>
      </w:r>
    </w:p>
    <w:p w:rsidR="00131204" w:rsidRDefault="00131204" w:rsidP="0086623F">
      <w:r>
        <w:t xml:space="preserve">In order to validate these equations I </w:t>
      </w:r>
      <w:r w:rsidR="00C173F7">
        <w:t xml:space="preserve">constructed </w:t>
      </w:r>
      <w:r w:rsidR="00080240">
        <w:t xml:space="preserve">a 3D model of the </w:t>
      </w:r>
      <w:proofErr w:type="gramStart"/>
      <w:r w:rsidR="00080240">
        <w:t>bot(</w:t>
      </w:r>
      <w:proofErr w:type="gramEnd"/>
      <w:r w:rsidR="00080240">
        <w:t xml:space="preserve"> a very basic one) on </w:t>
      </w:r>
      <w:proofErr w:type="spellStart"/>
      <w:r w:rsidR="00080240">
        <w:t>Simscape</w:t>
      </w:r>
      <w:proofErr w:type="spellEnd"/>
      <w:r w:rsidR="00080240">
        <w:t xml:space="preserve"> Multibody where </w:t>
      </w:r>
      <w:r w:rsidR="00C173F7">
        <w:t>you can model 3D components give them mechanical constraints with respect to each other and simulated motions (both translation and rotation) from the force ratios given by my equation.</w:t>
      </w:r>
      <w:r w:rsidR="007E0C5E">
        <w:t xml:space="preserve"> I have attached the files containing the simulations of the bot model in the </w:t>
      </w:r>
      <w:r w:rsidR="0086623F" w:rsidRPr="00A9500A">
        <w:rPr>
          <w:b/>
        </w:rPr>
        <w:t>S</w:t>
      </w:r>
      <w:r w:rsidR="007E0C5E" w:rsidRPr="00A9500A">
        <w:rPr>
          <w:b/>
        </w:rPr>
        <w:t>imulations</w:t>
      </w:r>
      <w:r w:rsidR="007E0C5E">
        <w:t xml:space="preserve"> folder.</w:t>
      </w:r>
    </w:p>
    <w:p w:rsidR="00C173F7" w:rsidRDefault="00C173F7" w:rsidP="0086623F">
      <w:pPr>
        <w:pStyle w:val="ListParagraph"/>
        <w:numPr>
          <w:ilvl w:val="0"/>
          <w:numId w:val="2"/>
        </w:numPr>
      </w:pPr>
      <w:r>
        <w:t xml:space="preserve">Secondly I looked into </w:t>
      </w:r>
      <w:r w:rsidRPr="00A9500A">
        <w:rPr>
          <w:b/>
        </w:rPr>
        <w:t xml:space="preserve">trajectory </w:t>
      </w:r>
      <w:r w:rsidR="00A9500A">
        <w:rPr>
          <w:b/>
        </w:rPr>
        <w:t>optimization</w:t>
      </w:r>
      <w:bookmarkStart w:id="0" w:name="_GoBack"/>
      <w:bookmarkEnd w:id="0"/>
      <w:r>
        <w:t xml:space="preserve"> where I considered a cubic and </w:t>
      </w:r>
      <w:proofErr w:type="spellStart"/>
      <w:r>
        <w:t>qu</w:t>
      </w:r>
      <w:r w:rsidR="007E0C5E">
        <w:t>i</w:t>
      </w:r>
      <w:r>
        <w:t>ntic</w:t>
      </w:r>
      <w:proofErr w:type="spellEnd"/>
      <w:r>
        <w:t xml:space="preserve"> profile and found the </w:t>
      </w:r>
      <w:proofErr w:type="spellStart"/>
      <w:r>
        <w:t>qu</w:t>
      </w:r>
      <w:r w:rsidR="007E0C5E">
        <w:t>i</w:t>
      </w:r>
      <w:r>
        <w:t>ntic</w:t>
      </w:r>
      <w:proofErr w:type="spellEnd"/>
      <w:r>
        <w:t xml:space="preserve"> profile to be the most efficient.</w:t>
      </w:r>
      <w:r w:rsidR="007E0C5E">
        <w:t xml:space="preserve"> I have attached the code for both these cases in the </w:t>
      </w:r>
      <w:r w:rsidR="0086623F">
        <w:t>‘</w:t>
      </w:r>
      <w:proofErr w:type="spellStart"/>
      <w:r w:rsidR="007E0C5E" w:rsidRPr="00A9500A">
        <w:rPr>
          <w:b/>
        </w:rPr>
        <w:t>Traj</w:t>
      </w:r>
      <w:proofErr w:type="spellEnd"/>
      <w:r w:rsidR="007E0C5E" w:rsidRPr="00A9500A">
        <w:rPr>
          <w:b/>
        </w:rPr>
        <w:t xml:space="preserve"> Planning</w:t>
      </w:r>
      <w:r w:rsidR="0086623F">
        <w:t>’</w:t>
      </w:r>
      <w:r w:rsidR="007E0C5E">
        <w:t xml:space="preserve"> folder</w:t>
      </w:r>
      <w:r w:rsidR="0086623F">
        <w:t>.</w:t>
      </w:r>
    </w:p>
    <w:p w:rsidR="0086623F" w:rsidRDefault="0086623F" w:rsidP="0086623F"/>
    <w:p w:rsidR="00C173F7" w:rsidRDefault="00C173F7" w:rsidP="0086623F">
      <w:pPr>
        <w:pStyle w:val="ListParagraph"/>
        <w:numPr>
          <w:ilvl w:val="0"/>
          <w:numId w:val="2"/>
        </w:numPr>
      </w:pPr>
      <w:r>
        <w:lastRenderedPageBreak/>
        <w:t xml:space="preserve">Thirdly I considered the problem of </w:t>
      </w:r>
      <w:r w:rsidRPr="00A9500A">
        <w:rPr>
          <w:b/>
        </w:rPr>
        <w:t>path planning</w:t>
      </w:r>
      <w:r>
        <w:t>. Initially I wrote a code for a Probabilistic Road Map. Turns out that a PRM is computationally expensive, therefore I considered going with an RRT. The approach involved while constructing the RRT involved Sampling ‘n’ random points at</w:t>
      </w:r>
      <w:r w:rsidR="00693559">
        <w:t xml:space="preserve"> </w:t>
      </w:r>
      <w:r>
        <w:t>a maximum distance of ‘d’</w:t>
      </w:r>
      <w:r w:rsidR="00A70AE9">
        <w:t xml:space="preserve"> from the point/node under consideration</w:t>
      </w:r>
      <w:r>
        <w:t xml:space="preserve">(n is given by </w:t>
      </w:r>
      <w:proofErr w:type="spellStart"/>
      <w:r>
        <w:t>maxsamples</w:t>
      </w:r>
      <w:proofErr w:type="spellEnd"/>
      <w:r>
        <w:t xml:space="preserve"> and d is given by </w:t>
      </w:r>
      <w:proofErr w:type="spellStart"/>
      <w:r>
        <w:t>maxdist</w:t>
      </w:r>
      <w:proofErr w:type="spellEnd"/>
      <w:r>
        <w:t xml:space="preserve"> both of which can be fixed by the user in the beginning)</w:t>
      </w:r>
      <w:r w:rsidR="00A70AE9">
        <w:t>. Each of these ‘n’ points are connected to the point under consideration. A heuristic is the calculated for each of the ‘n’</w:t>
      </w:r>
      <w:r w:rsidR="00693559">
        <w:t xml:space="preserve"> </w:t>
      </w:r>
      <w:r w:rsidR="00A70AE9">
        <w:t>points- that is, distance from the point under consideration to the sampled point added to the distance between the sampled point to the goal and the sample with the least heuristic is picked as the best sample. The path between the point under consideration and the best sample is marked in red. For the next iteration, the ‘best sa</w:t>
      </w:r>
      <w:r w:rsidR="00693559">
        <w:t>mple’ point is taken to be the point under consideration. If the goal is reached before the maximum number of iterations has been reached, the path planning process is stopped there and then.</w:t>
      </w:r>
      <w:r w:rsidR="007E0C5E">
        <w:t xml:space="preserve"> I wrote the RRT for a 2D case and then modified it for 3D.</w:t>
      </w:r>
      <w:r w:rsidR="00693559">
        <w:t xml:space="preserve"> I have also drawn a small triangular shape to indicate the ‘bot’ which is shown going to all these sample points. I tr</w:t>
      </w:r>
      <w:r w:rsidR="007E0C5E">
        <w:t>ied performing obstacle avoidance too, but given the time crunch could not perfect it.</w:t>
      </w:r>
      <w:r w:rsidR="00693559">
        <w:t xml:space="preserve"> </w:t>
      </w:r>
      <w:r w:rsidR="007E0C5E">
        <w:t>I have attached the code I have used nevertheless. Obstacle avoidance has been performed using the fact that the distance between the cent</w:t>
      </w:r>
      <w:r w:rsidR="0086623F">
        <w:t>er</w:t>
      </w:r>
      <w:r w:rsidR="007E0C5E">
        <w:t xml:space="preserve"> of the obstacle and the start/end node</w:t>
      </w:r>
      <w:r w:rsidR="0086623F">
        <w:t xml:space="preserve"> should exceed the hypotenuse of the obstacle radius and half the distance between the start and end node. Code for this has been attached in the</w:t>
      </w:r>
      <w:r w:rsidR="0086623F" w:rsidRPr="00A9500A">
        <w:rPr>
          <w:b/>
        </w:rPr>
        <w:t xml:space="preserve"> Path Plan folder</w:t>
      </w:r>
      <w:r w:rsidR="0086623F">
        <w:t>.</w:t>
      </w:r>
    </w:p>
    <w:p w:rsidR="00C173F7" w:rsidRDefault="00C173F7"/>
    <w:p w:rsidR="00C173F7" w:rsidRDefault="00C173F7"/>
    <w:sectPr w:rsidR="00C1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37D8"/>
    <w:multiLevelType w:val="hybridMultilevel"/>
    <w:tmpl w:val="30F0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B435F"/>
    <w:multiLevelType w:val="hybridMultilevel"/>
    <w:tmpl w:val="864EE5D0"/>
    <w:lvl w:ilvl="0" w:tplc="1D967E4A">
      <w:start w:val="1"/>
      <w:numFmt w:val="bullet"/>
      <w:lvlText w:val="•"/>
      <w:lvlJc w:val="left"/>
      <w:pPr>
        <w:tabs>
          <w:tab w:val="num" w:pos="720"/>
        </w:tabs>
        <w:ind w:left="720" w:hanging="360"/>
      </w:pPr>
      <w:rPr>
        <w:rFonts w:ascii="Arial" w:hAnsi="Arial" w:hint="default"/>
      </w:rPr>
    </w:lvl>
    <w:lvl w:ilvl="1" w:tplc="597E87B6" w:tentative="1">
      <w:start w:val="1"/>
      <w:numFmt w:val="bullet"/>
      <w:lvlText w:val="•"/>
      <w:lvlJc w:val="left"/>
      <w:pPr>
        <w:tabs>
          <w:tab w:val="num" w:pos="1440"/>
        </w:tabs>
        <w:ind w:left="1440" w:hanging="360"/>
      </w:pPr>
      <w:rPr>
        <w:rFonts w:ascii="Arial" w:hAnsi="Arial" w:hint="default"/>
      </w:rPr>
    </w:lvl>
    <w:lvl w:ilvl="2" w:tplc="FC4E06E2" w:tentative="1">
      <w:start w:val="1"/>
      <w:numFmt w:val="bullet"/>
      <w:lvlText w:val="•"/>
      <w:lvlJc w:val="left"/>
      <w:pPr>
        <w:tabs>
          <w:tab w:val="num" w:pos="2160"/>
        </w:tabs>
        <w:ind w:left="2160" w:hanging="360"/>
      </w:pPr>
      <w:rPr>
        <w:rFonts w:ascii="Arial" w:hAnsi="Arial" w:hint="default"/>
      </w:rPr>
    </w:lvl>
    <w:lvl w:ilvl="3" w:tplc="4E384CF2" w:tentative="1">
      <w:start w:val="1"/>
      <w:numFmt w:val="bullet"/>
      <w:lvlText w:val="•"/>
      <w:lvlJc w:val="left"/>
      <w:pPr>
        <w:tabs>
          <w:tab w:val="num" w:pos="2880"/>
        </w:tabs>
        <w:ind w:left="2880" w:hanging="360"/>
      </w:pPr>
      <w:rPr>
        <w:rFonts w:ascii="Arial" w:hAnsi="Arial" w:hint="default"/>
      </w:rPr>
    </w:lvl>
    <w:lvl w:ilvl="4" w:tplc="5EFC5DEC" w:tentative="1">
      <w:start w:val="1"/>
      <w:numFmt w:val="bullet"/>
      <w:lvlText w:val="•"/>
      <w:lvlJc w:val="left"/>
      <w:pPr>
        <w:tabs>
          <w:tab w:val="num" w:pos="3600"/>
        </w:tabs>
        <w:ind w:left="3600" w:hanging="360"/>
      </w:pPr>
      <w:rPr>
        <w:rFonts w:ascii="Arial" w:hAnsi="Arial" w:hint="default"/>
      </w:rPr>
    </w:lvl>
    <w:lvl w:ilvl="5" w:tplc="B64289F8" w:tentative="1">
      <w:start w:val="1"/>
      <w:numFmt w:val="bullet"/>
      <w:lvlText w:val="•"/>
      <w:lvlJc w:val="left"/>
      <w:pPr>
        <w:tabs>
          <w:tab w:val="num" w:pos="4320"/>
        </w:tabs>
        <w:ind w:left="4320" w:hanging="360"/>
      </w:pPr>
      <w:rPr>
        <w:rFonts w:ascii="Arial" w:hAnsi="Arial" w:hint="default"/>
      </w:rPr>
    </w:lvl>
    <w:lvl w:ilvl="6" w:tplc="9A6E017A" w:tentative="1">
      <w:start w:val="1"/>
      <w:numFmt w:val="bullet"/>
      <w:lvlText w:val="•"/>
      <w:lvlJc w:val="left"/>
      <w:pPr>
        <w:tabs>
          <w:tab w:val="num" w:pos="5040"/>
        </w:tabs>
        <w:ind w:left="5040" w:hanging="360"/>
      </w:pPr>
      <w:rPr>
        <w:rFonts w:ascii="Arial" w:hAnsi="Arial" w:hint="default"/>
      </w:rPr>
    </w:lvl>
    <w:lvl w:ilvl="7" w:tplc="FFE8324A" w:tentative="1">
      <w:start w:val="1"/>
      <w:numFmt w:val="bullet"/>
      <w:lvlText w:val="•"/>
      <w:lvlJc w:val="left"/>
      <w:pPr>
        <w:tabs>
          <w:tab w:val="num" w:pos="5760"/>
        </w:tabs>
        <w:ind w:left="5760" w:hanging="360"/>
      </w:pPr>
      <w:rPr>
        <w:rFonts w:ascii="Arial" w:hAnsi="Arial" w:hint="default"/>
      </w:rPr>
    </w:lvl>
    <w:lvl w:ilvl="8" w:tplc="B956B3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BC"/>
    <w:rsid w:val="00080240"/>
    <w:rsid w:val="00080D08"/>
    <w:rsid w:val="00131204"/>
    <w:rsid w:val="002C1A54"/>
    <w:rsid w:val="003619F7"/>
    <w:rsid w:val="005B7EB7"/>
    <w:rsid w:val="006127BF"/>
    <w:rsid w:val="00693559"/>
    <w:rsid w:val="007E0C5E"/>
    <w:rsid w:val="0086623F"/>
    <w:rsid w:val="00992383"/>
    <w:rsid w:val="009B54BC"/>
    <w:rsid w:val="00A70AE9"/>
    <w:rsid w:val="00A9500A"/>
    <w:rsid w:val="00C173F7"/>
    <w:rsid w:val="00C66263"/>
    <w:rsid w:val="00D35772"/>
    <w:rsid w:val="00D9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DAD3"/>
  <w15:chartTrackingRefBased/>
  <w15:docId w15:val="{B2A5CB91-85C8-4165-BAE6-79220702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43506">
      <w:bodyDiv w:val="1"/>
      <w:marLeft w:val="0"/>
      <w:marRight w:val="0"/>
      <w:marTop w:val="0"/>
      <w:marBottom w:val="0"/>
      <w:divBdr>
        <w:top w:val="none" w:sz="0" w:space="0" w:color="auto"/>
        <w:left w:val="none" w:sz="0" w:space="0" w:color="auto"/>
        <w:bottom w:val="none" w:sz="0" w:space="0" w:color="auto"/>
        <w:right w:val="none" w:sz="0" w:space="0" w:color="auto"/>
      </w:divBdr>
      <w:divsChild>
        <w:div w:id="796530403">
          <w:marLeft w:val="360"/>
          <w:marRight w:val="0"/>
          <w:marTop w:val="200"/>
          <w:marBottom w:val="0"/>
          <w:divBdr>
            <w:top w:val="none" w:sz="0" w:space="0" w:color="auto"/>
            <w:left w:val="none" w:sz="0" w:space="0" w:color="auto"/>
            <w:bottom w:val="none" w:sz="0" w:space="0" w:color="auto"/>
            <w:right w:val="none" w:sz="0" w:space="0" w:color="auto"/>
          </w:divBdr>
        </w:div>
      </w:divsChild>
    </w:div>
    <w:div w:id="678507659">
      <w:bodyDiv w:val="1"/>
      <w:marLeft w:val="0"/>
      <w:marRight w:val="0"/>
      <w:marTop w:val="0"/>
      <w:marBottom w:val="0"/>
      <w:divBdr>
        <w:top w:val="none" w:sz="0" w:space="0" w:color="auto"/>
        <w:left w:val="none" w:sz="0" w:space="0" w:color="auto"/>
        <w:bottom w:val="none" w:sz="0" w:space="0" w:color="auto"/>
        <w:right w:val="none" w:sz="0" w:space="0" w:color="auto"/>
      </w:divBdr>
      <w:divsChild>
        <w:div w:id="323171286">
          <w:marLeft w:val="360"/>
          <w:marRight w:val="0"/>
          <w:marTop w:val="200"/>
          <w:marBottom w:val="0"/>
          <w:divBdr>
            <w:top w:val="none" w:sz="0" w:space="0" w:color="auto"/>
            <w:left w:val="none" w:sz="0" w:space="0" w:color="auto"/>
            <w:bottom w:val="none" w:sz="0" w:space="0" w:color="auto"/>
            <w:right w:val="none" w:sz="0" w:space="0" w:color="auto"/>
          </w:divBdr>
        </w:div>
      </w:divsChild>
    </w:div>
    <w:div w:id="14709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894AE330</Template>
  <TotalTime>1</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Shreshta Shetty</dc:creator>
  <cp:keywords/>
  <dc:description/>
  <cp:lastModifiedBy>Shreshta Shetty</cp:lastModifiedBy>
  <cp:revision>2</cp:revision>
  <dcterms:created xsi:type="dcterms:W3CDTF">2017-05-19T19:06:00Z</dcterms:created>
  <dcterms:modified xsi:type="dcterms:W3CDTF">2017-05-19T19:06:00Z</dcterms:modified>
</cp:coreProperties>
</file>